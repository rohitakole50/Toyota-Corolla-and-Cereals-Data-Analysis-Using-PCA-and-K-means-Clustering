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530E" w14:textId="77777777" w:rsidR="576062CF" w:rsidRDefault="576062CF" w:rsidP="00FD478C"/>
    <w:p w14:paraId="08B71F2C" w14:textId="77777777" w:rsidR="576062CF" w:rsidRDefault="576062CF" w:rsidP="00FD478C"/>
    <w:p w14:paraId="7433A1B7" w14:textId="77777777" w:rsidR="576062CF" w:rsidRDefault="576062CF" w:rsidP="00FD478C"/>
    <w:p w14:paraId="7BCFD54D" w14:textId="77777777" w:rsidR="576062CF" w:rsidRDefault="576062CF" w:rsidP="00FD478C"/>
    <w:p w14:paraId="60767225" w14:textId="55D1FEEC" w:rsidR="00B76B1D" w:rsidRPr="00B76B1D" w:rsidRDefault="00B76B1D" w:rsidP="00B76B1D">
      <w:pPr>
        <w:ind w:firstLine="0"/>
        <w:jc w:val="center"/>
        <w:rPr>
          <w:b/>
          <w:bCs/>
        </w:rPr>
      </w:pPr>
      <w:r w:rsidRPr="00B76B1D">
        <w:rPr>
          <w:b/>
          <w:bCs/>
        </w:rPr>
        <w:t xml:space="preserve">Homework </w:t>
      </w:r>
      <w:r w:rsidR="00363E02">
        <w:rPr>
          <w:b/>
          <w:bCs/>
        </w:rPr>
        <w:t>6</w:t>
      </w:r>
      <w:r w:rsidRPr="00B76B1D">
        <w:rPr>
          <w:b/>
          <w:bCs/>
        </w:rPr>
        <w:t>.</w:t>
      </w:r>
      <w:r>
        <w:rPr>
          <w:b/>
          <w:bCs/>
        </w:rPr>
        <w:t xml:space="preserve"> </w:t>
      </w:r>
      <w:r w:rsidR="00363E02">
        <w:rPr>
          <w:b/>
          <w:bCs/>
        </w:rPr>
        <w:t>Toyota Corolla Dataset</w:t>
      </w:r>
    </w:p>
    <w:p w14:paraId="3F336EF4" w14:textId="77777777" w:rsidR="00B76B1D" w:rsidRDefault="00B76B1D" w:rsidP="00B76B1D">
      <w:pPr>
        <w:jc w:val="center"/>
      </w:pPr>
    </w:p>
    <w:p w14:paraId="781BE63F" w14:textId="77777777" w:rsidR="00B76B1D" w:rsidRDefault="00B76B1D" w:rsidP="004D67E2">
      <w:pPr>
        <w:ind w:firstLine="0"/>
      </w:pPr>
    </w:p>
    <w:p w14:paraId="0C43287C" w14:textId="77777777" w:rsidR="00EE30F5" w:rsidRDefault="00EE30F5" w:rsidP="004D67E2">
      <w:pPr>
        <w:ind w:firstLine="0"/>
      </w:pPr>
    </w:p>
    <w:p w14:paraId="286D6AF9" w14:textId="77777777" w:rsidR="00EE30F5" w:rsidRDefault="00EE30F5" w:rsidP="004D67E2">
      <w:pPr>
        <w:ind w:firstLine="0"/>
      </w:pPr>
    </w:p>
    <w:p w14:paraId="070B9011" w14:textId="77777777" w:rsidR="00EE30F5" w:rsidRDefault="00EE30F5" w:rsidP="004D67E2">
      <w:pPr>
        <w:ind w:firstLine="0"/>
      </w:pPr>
    </w:p>
    <w:p w14:paraId="31DE68D4" w14:textId="77777777" w:rsidR="00EE30F5" w:rsidRDefault="00EE30F5" w:rsidP="004D67E2">
      <w:pPr>
        <w:ind w:firstLine="0"/>
      </w:pPr>
    </w:p>
    <w:p w14:paraId="2C3934AB" w14:textId="77777777" w:rsidR="00B76B1D" w:rsidRDefault="00B76B1D" w:rsidP="00B76B1D">
      <w:pPr>
        <w:jc w:val="center"/>
      </w:pPr>
    </w:p>
    <w:p w14:paraId="6BBD9713" w14:textId="77777777" w:rsidR="00B76B1D" w:rsidRPr="00B76B1D" w:rsidRDefault="00B76B1D" w:rsidP="00B76B1D">
      <w:pPr>
        <w:jc w:val="center"/>
      </w:pPr>
    </w:p>
    <w:p w14:paraId="6C3E96B3" w14:textId="63F8A05A" w:rsidR="00FD478C" w:rsidRDefault="00B76B1D" w:rsidP="00EE30F5">
      <w:pPr>
        <w:pStyle w:val="Subtitle"/>
      </w:pPr>
      <w:r>
        <w:t>Author: Rohit V. Akole</w:t>
      </w:r>
    </w:p>
    <w:p w14:paraId="4C519426" w14:textId="2210720E" w:rsidR="00B137C5" w:rsidRPr="00B137C5" w:rsidRDefault="00B137C5" w:rsidP="00EE30F5">
      <w:pPr>
        <w:ind w:firstLine="0"/>
        <w:jc w:val="center"/>
      </w:pPr>
      <w:r>
        <w:t>UConn ID: 3</w:t>
      </w:r>
      <w:r w:rsidR="00CD45A4">
        <w:t>133252</w:t>
      </w:r>
    </w:p>
    <w:p w14:paraId="3828452B" w14:textId="7F1FFAEB" w:rsidR="00FD478C" w:rsidRDefault="00B76B1D" w:rsidP="00EE30F5">
      <w:pPr>
        <w:pStyle w:val="Subtitle"/>
      </w:pPr>
      <w:r>
        <w:t>University of Connecticut</w:t>
      </w:r>
    </w:p>
    <w:p w14:paraId="7BF24B13" w14:textId="615CEA7B" w:rsidR="00FD478C" w:rsidRDefault="00B76B1D" w:rsidP="00EE30F5">
      <w:pPr>
        <w:pStyle w:val="Subtitle"/>
      </w:pPr>
      <w:r>
        <w:t>OPIM5604 Predictive Modeling</w:t>
      </w:r>
    </w:p>
    <w:p w14:paraId="12C67D73" w14:textId="3B483525" w:rsidR="00B76B1D" w:rsidRPr="00B76B1D" w:rsidRDefault="00B76B1D" w:rsidP="00EE30F5">
      <w:pPr>
        <w:ind w:firstLine="0"/>
        <w:jc w:val="center"/>
      </w:pPr>
      <w:r>
        <w:t>Professor: Pankaj Prakash</w:t>
      </w:r>
    </w:p>
    <w:p w14:paraId="19370A8C" w14:textId="77777777" w:rsidR="576062CF" w:rsidRDefault="576062CF" w:rsidP="00DF3215"/>
    <w:p w14:paraId="6F9C4D09" w14:textId="77777777" w:rsidR="717E282B" w:rsidRDefault="717E282B" w:rsidP="00DF3215"/>
    <w:p w14:paraId="5A444A9A" w14:textId="77777777" w:rsidR="717E282B" w:rsidRDefault="717E282B" w:rsidP="00DF3215"/>
    <w:p w14:paraId="08EEEB5D" w14:textId="77777777" w:rsidR="717E282B" w:rsidRDefault="717E282B" w:rsidP="00DF3215"/>
    <w:p w14:paraId="421A0743" w14:textId="77777777" w:rsidR="000A4A1A" w:rsidRDefault="000A4A1A" w:rsidP="00DF3215"/>
    <w:p w14:paraId="35EEFD5C" w14:textId="77777777" w:rsidR="000A4A1A" w:rsidRDefault="000A4A1A" w:rsidP="00DF3215"/>
    <w:p w14:paraId="5A653808" w14:textId="6AEC3C67" w:rsidR="0081045B" w:rsidRDefault="002C5F60">
      <w:pPr>
        <w:spacing w:after="160" w:line="259" w:lineRule="auto"/>
        <w:ind w:firstLine="0"/>
      </w:pPr>
      <w:r>
        <w:br w:type="page"/>
      </w:r>
    </w:p>
    <w:p w14:paraId="3C3C288B" w14:textId="77777777" w:rsidR="00EE30F5" w:rsidRDefault="00EE30F5" w:rsidP="00FF2FC7">
      <w:pPr>
        <w:spacing w:after="160" w:line="259" w:lineRule="auto"/>
        <w:ind w:firstLine="0"/>
      </w:pPr>
    </w:p>
    <w:p w14:paraId="69CF17D7" w14:textId="77777777" w:rsidR="00904DBE" w:rsidRDefault="00B71205" w:rsidP="00904DBE">
      <w:pPr>
        <w:pStyle w:val="SectionTitle"/>
      </w:pPr>
      <w:sdt>
        <w:sdtPr>
          <w:id w:val="-1254123792"/>
          <w:placeholder>
            <w:docPart w:val="F5DD2BA7E3AD43D6A29750C6EA45B6FB"/>
          </w:placeholder>
          <w:temporary/>
          <w:showingPlcHdr/>
          <w15:appearance w15:val="hidden"/>
        </w:sdtPr>
        <w:sdtEndPr/>
        <w:sdtContent>
          <w:r w:rsidR="00904DBE" w:rsidRPr="576062CF">
            <w:t>Abstract</w:t>
          </w:r>
        </w:sdtContent>
      </w:sdt>
      <w:r w:rsidR="00904DBE" w:rsidRPr="00FD478C">
        <w:t xml:space="preserve"> </w:t>
      </w:r>
    </w:p>
    <w:p w14:paraId="48D27EB4" w14:textId="2F27B537" w:rsidR="576062CF" w:rsidRDefault="00B76B1D" w:rsidP="007D4A2B">
      <w:pPr>
        <w:pStyle w:val="NoIndent"/>
      </w:pPr>
      <w:r>
        <w:t xml:space="preserve">This homework is about </w:t>
      </w:r>
      <w:r w:rsidR="00A83009">
        <w:t xml:space="preserve">the </w:t>
      </w:r>
      <w:r w:rsidR="0081045B">
        <w:t xml:space="preserve">Toyota </w:t>
      </w:r>
      <w:r w:rsidR="00BC5A4E">
        <w:t>Corolla</w:t>
      </w:r>
      <w:r w:rsidR="0081045B">
        <w:t xml:space="preserve"> dataset</w:t>
      </w:r>
      <w:r w:rsidR="00370ADB">
        <w:t xml:space="preserve"> </w:t>
      </w:r>
      <w:r w:rsidR="008F479C">
        <w:t xml:space="preserve">PCA </w:t>
      </w:r>
      <w:r w:rsidR="00370ADB">
        <w:t xml:space="preserve">and </w:t>
      </w:r>
      <w:r w:rsidR="00435932">
        <w:t xml:space="preserve">a </w:t>
      </w:r>
      <w:r w:rsidR="00370ADB">
        <w:t xml:space="preserve">set of </w:t>
      </w:r>
      <w:r w:rsidR="00435932">
        <w:t>cereals</w:t>
      </w:r>
      <w:r w:rsidR="00370ADB">
        <w:t xml:space="preserve"> for a public </w:t>
      </w:r>
      <w:r w:rsidR="00BC5A4E">
        <w:t xml:space="preserve">elementary school for </w:t>
      </w:r>
      <w:r w:rsidR="00435932">
        <w:t xml:space="preserve">the </w:t>
      </w:r>
      <w:r w:rsidR="00BC5A4E">
        <w:t>K</w:t>
      </w:r>
      <w:r w:rsidR="00435932">
        <w:t>-</w:t>
      </w:r>
      <w:r w:rsidR="00BC5A4E">
        <w:t>means cluster.</w:t>
      </w:r>
    </w:p>
    <w:p w14:paraId="4BF47FF4" w14:textId="1AAC8CD1" w:rsidR="000A4A1A" w:rsidRDefault="00B2361E">
      <w:pPr>
        <w:spacing w:after="160" w:line="259" w:lineRule="auto"/>
        <w:ind w:firstLine="0"/>
      </w:pPr>
      <w:r>
        <w:br w:type="page"/>
      </w:r>
    </w:p>
    <w:p w14:paraId="2EEEBA7D" w14:textId="33E5C32A" w:rsidR="00D3670D" w:rsidRDefault="00D3670D">
      <w:pPr>
        <w:spacing w:after="160" w:line="259" w:lineRule="auto"/>
        <w:ind w:firstLine="0"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765719740"/>
        <w:docPartObj>
          <w:docPartGallery w:val="Table of Contents"/>
          <w:docPartUnique/>
        </w:docPartObj>
      </w:sdtPr>
      <w:sdtEndPr/>
      <w:sdtContent>
        <w:p w14:paraId="4C3AD36F" w14:textId="77777777" w:rsidR="00B71205" w:rsidRDefault="00D3670D" w:rsidP="00941FF5">
          <w:pPr>
            <w:pStyle w:val="TOCHeading"/>
            <w:rPr>
              <w:noProof/>
            </w:rPr>
          </w:pPr>
          <w:r>
            <w:t>Table of Contents</w:t>
          </w:r>
          <w:r w:rsidR="00941FF5">
            <w:rPr>
              <w:b/>
              <w:bCs/>
            </w:rPr>
            <w:fldChar w:fldCharType="begin"/>
          </w:r>
          <w:r w:rsidR="00941FF5">
            <w:rPr>
              <w:b/>
              <w:bCs/>
            </w:rPr>
            <w:instrText xml:space="preserve"> TOC \o "1-3" \h \z \u </w:instrText>
          </w:r>
          <w:r w:rsidR="00941FF5">
            <w:rPr>
              <w:b/>
              <w:bCs/>
            </w:rPr>
            <w:fldChar w:fldCharType="separate"/>
          </w:r>
        </w:p>
        <w:p w14:paraId="07CE15FB" w14:textId="2BFA24E7" w:rsidR="00B71205" w:rsidRDefault="00B71205">
          <w:pPr>
            <w:pStyle w:val="TOC1"/>
            <w:tabs>
              <w:tab w:val="right" w:leader="dot" w:pos="944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665694" w:history="1">
            <w:r w:rsidRPr="00446373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_Toc147665694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EAB2" w14:textId="20DE70DA" w:rsidR="00B71205" w:rsidRDefault="00B71205">
          <w:pPr>
            <w:pStyle w:val="TOC2"/>
            <w:tabs>
              <w:tab w:val="left" w:pos="660"/>
              <w:tab w:val="right" w:leader="dot" w:pos="944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665695" w:history="1">
            <w:r w:rsidRPr="00446373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446373">
              <w:rPr>
                <w:rStyle w:val="Hyperlink"/>
                <w:noProof/>
              </w:rPr>
              <w:t>Principal Components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_Toc147665695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5E17" w14:textId="6F07823D" w:rsidR="00B71205" w:rsidRDefault="00B71205">
          <w:pPr>
            <w:pStyle w:val="TOC2"/>
            <w:tabs>
              <w:tab w:val="left" w:pos="660"/>
              <w:tab w:val="right" w:leader="dot" w:pos="944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665696" w:history="1">
            <w:r w:rsidRPr="00446373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446373">
              <w:rPr>
                <w:rStyle w:val="Hyperlink"/>
                <w:noProof/>
              </w:rPr>
              <w:t>Determine the correlation of 2 saved Principal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_Toc147665696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97BC" w14:textId="656AE565" w:rsidR="00B71205" w:rsidRDefault="00B71205">
          <w:pPr>
            <w:pStyle w:val="TOC1"/>
            <w:tabs>
              <w:tab w:val="right" w:leader="dot" w:pos="944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665697" w:history="1">
            <w:r w:rsidRPr="00446373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_Toc147665697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D90B" w14:textId="783B85FC" w:rsidR="00B71205" w:rsidRDefault="00B71205">
          <w:pPr>
            <w:pStyle w:val="TOC2"/>
            <w:tabs>
              <w:tab w:val="left" w:pos="660"/>
              <w:tab w:val="right" w:leader="dot" w:pos="944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665698" w:history="1">
            <w:r w:rsidRPr="00446373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446373">
              <w:rPr>
                <w:rStyle w:val="Hyperlink"/>
                <w:noProof/>
              </w:rPr>
              <w:t>Healthiest cluster of cereals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_Toc147665698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35B5B" w14:textId="5263A921" w:rsidR="00B71205" w:rsidRDefault="00B71205">
          <w:pPr>
            <w:pStyle w:val="TOC2"/>
            <w:tabs>
              <w:tab w:val="left" w:pos="660"/>
              <w:tab w:val="right" w:leader="dot" w:pos="944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665699" w:history="1">
            <w:r w:rsidRPr="00446373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446373">
              <w:rPr>
                <w:rStyle w:val="Hyperlink"/>
                <w:noProof/>
              </w:rPr>
              <w:t>Least healthy cluster of cereals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_Toc147665699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C9A9B" w14:textId="3463BE55" w:rsidR="000A4A1A" w:rsidRDefault="00941FF5" w:rsidP="00B71205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4C17C0E2" w14:textId="77777777" w:rsidR="000A4A1A" w:rsidRDefault="000A4A1A" w:rsidP="00D3670D">
      <w:pPr>
        <w:pStyle w:val="NoIndent"/>
      </w:pPr>
    </w:p>
    <w:p w14:paraId="46065F42" w14:textId="77777777" w:rsidR="00B71205" w:rsidRDefault="00B71205">
      <w:pPr>
        <w:spacing w:after="160" w:line="259" w:lineRule="auto"/>
        <w:ind w:firstLine="0"/>
        <w:rPr>
          <w:b/>
          <w:bCs/>
        </w:rPr>
      </w:pPr>
      <w:r>
        <w:br w:type="page"/>
      </w:r>
    </w:p>
    <w:p w14:paraId="5882AC62" w14:textId="7189942C" w:rsidR="00500997" w:rsidRDefault="00D3670D" w:rsidP="00941FF5">
      <w:pPr>
        <w:pStyle w:val="Heading1"/>
      </w:pPr>
      <w:bookmarkStart w:id="0" w:name="_Toc147665694"/>
      <w:r w:rsidRPr="00941FF5">
        <w:lastRenderedPageBreak/>
        <w:t>Question</w:t>
      </w:r>
      <w:r>
        <w:t xml:space="preserve"> 1</w:t>
      </w:r>
      <w:bookmarkEnd w:id="0"/>
      <w:r w:rsidR="00500997" w:rsidRPr="00FD478C">
        <w:t xml:space="preserve"> </w:t>
      </w:r>
    </w:p>
    <w:p w14:paraId="7909CAE8" w14:textId="4E3ECBE5" w:rsidR="00E73429" w:rsidRDefault="00D3670D" w:rsidP="00B2361E">
      <w:pPr>
        <w:pStyle w:val="NoIndent"/>
      </w:pPr>
      <w:r>
        <w:t xml:space="preserve">Q1. </w:t>
      </w:r>
      <w:r w:rsidR="00BD3EA2">
        <w:t xml:space="preserve">Using </w:t>
      </w:r>
      <w:proofErr w:type="spellStart"/>
      <w:r w:rsidR="00BD3EA2">
        <w:t>ToyotaCorolla.jmp</w:t>
      </w:r>
      <w:proofErr w:type="spellEnd"/>
      <w:r w:rsidR="00BD3EA2">
        <w:t xml:space="preserve"> dataset for </w:t>
      </w:r>
      <w:r w:rsidR="00ED5F46">
        <w:t xml:space="preserve">the </w:t>
      </w:r>
      <w:r w:rsidR="00BD3EA2">
        <w:t>following:</w:t>
      </w:r>
    </w:p>
    <w:p w14:paraId="1D6D8868" w14:textId="1B34ED61" w:rsidR="00BD3EA2" w:rsidRDefault="00B1523C" w:rsidP="00B1523C">
      <w:pPr>
        <w:pStyle w:val="Heading2"/>
        <w:numPr>
          <w:ilvl w:val="0"/>
          <w:numId w:val="14"/>
        </w:numPr>
      </w:pPr>
      <w:bookmarkStart w:id="1" w:name="_Toc147665695"/>
      <w:r>
        <w:t>Principal Components Analysis</w:t>
      </w:r>
      <w:bookmarkEnd w:id="1"/>
    </w:p>
    <w:p w14:paraId="1414CD1B" w14:textId="77777777" w:rsidR="003C4688" w:rsidRDefault="003C4688" w:rsidP="003C4688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87F9CD1" wp14:editId="2CBE50F2">
            <wp:extent cx="4508390" cy="4764950"/>
            <wp:effectExtent l="0" t="0" r="6985" b="0"/>
            <wp:docPr id="136232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95" cy="477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041F1" w14:textId="77777777" w:rsidR="00A72D11" w:rsidRDefault="003C4688" w:rsidP="003C4688">
      <w:pPr>
        <w:pStyle w:val="Caption"/>
        <w:jc w:val="center"/>
      </w:pPr>
      <w:r>
        <w:t>Figure 1. Principal Component</w:t>
      </w:r>
      <w:r w:rsidR="00A72D11">
        <w:t xml:space="preserve"> Analysis</w:t>
      </w:r>
    </w:p>
    <w:p w14:paraId="2D966E79" w14:textId="77777777" w:rsidR="00092809" w:rsidRDefault="00DF1007" w:rsidP="00A72D11">
      <w:r>
        <w:t xml:space="preserve">As we can see in PCA, </w:t>
      </w:r>
      <w:r w:rsidR="006100D1">
        <w:t xml:space="preserve">we can maintain about 48.92% variability </w:t>
      </w:r>
      <w:r w:rsidR="00946877">
        <w:t xml:space="preserve">if I keep 2 principal components. </w:t>
      </w:r>
      <w:r w:rsidR="009B0E78">
        <w:t xml:space="preserve">In PC1, </w:t>
      </w:r>
      <w:proofErr w:type="gramStart"/>
      <w:r w:rsidR="009B0E78">
        <w:t>Price(</w:t>
      </w:r>
      <w:proofErr w:type="gramEnd"/>
      <w:r w:rsidR="009B0E78">
        <w:t xml:space="preserve">54.92%) </w:t>
      </w:r>
      <w:r w:rsidR="008E5D84">
        <w:t xml:space="preserve">contribute the most information followed by </w:t>
      </w:r>
      <w:r w:rsidR="002B14F1">
        <w:t>Weight (43.48%)</w:t>
      </w:r>
      <w:r w:rsidR="0046270C">
        <w:t xml:space="preserve"> and least comes from </w:t>
      </w:r>
      <w:r w:rsidR="0046270C">
        <w:t>Age_08_04 (-50.78%)</w:t>
      </w:r>
      <w:r w:rsidR="002B14F1">
        <w:t xml:space="preserve">. For PC2, </w:t>
      </w:r>
      <w:r w:rsidR="002C307A">
        <w:t>Quarterly Tax (57.53%), KM (46.02)</w:t>
      </w:r>
      <w:r w:rsidR="009318C5">
        <w:t xml:space="preserve"> provides the most information and HP (-</w:t>
      </w:r>
      <w:r w:rsidR="00511D13">
        <w:t>36.74) provides the least.</w:t>
      </w:r>
      <w:r w:rsidR="0019302C">
        <w:t xml:space="preserve"> According to me, to get the ideal variability, we need to </w:t>
      </w:r>
      <w:r w:rsidR="00007EA9">
        <w:t xml:space="preserve">take at least 5 components to get the </w:t>
      </w:r>
      <w:r w:rsidR="00993D59">
        <w:t xml:space="preserve">80.12% variability. </w:t>
      </w:r>
      <w:r w:rsidR="002C307A">
        <w:t xml:space="preserve"> </w:t>
      </w:r>
    </w:p>
    <w:p w14:paraId="79FB5C8C" w14:textId="77777777" w:rsidR="00092809" w:rsidRDefault="00092809">
      <w:pPr>
        <w:spacing w:after="160" w:line="259" w:lineRule="auto"/>
        <w:ind w:firstLine="0"/>
      </w:pPr>
      <w:r>
        <w:br w:type="page"/>
      </w:r>
    </w:p>
    <w:p w14:paraId="05D895FC" w14:textId="77777777" w:rsidR="004D7EDA" w:rsidRDefault="004D7EDA" w:rsidP="00092809">
      <w:pPr>
        <w:pStyle w:val="Heading2"/>
        <w:numPr>
          <w:ilvl w:val="0"/>
          <w:numId w:val="14"/>
        </w:numPr>
      </w:pPr>
      <w:bookmarkStart w:id="2" w:name="_Toc147665696"/>
      <w:r>
        <w:lastRenderedPageBreak/>
        <w:t>Determine the correlation of 2 saved Principal Components</w:t>
      </w:r>
      <w:bookmarkEnd w:id="2"/>
    </w:p>
    <w:p w14:paraId="7868F83A" w14:textId="77777777" w:rsidR="00536E73" w:rsidRDefault="00536E73" w:rsidP="00536E73">
      <w:pPr>
        <w:ind w:firstLine="0"/>
        <w:jc w:val="center"/>
      </w:pPr>
      <w:r>
        <w:rPr>
          <w:noProof/>
        </w:rPr>
        <w:drawing>
          <wp:inline distT="0" distB="0" distL="0" distR="0" wp14:anchorId="66D4BD87" wp14:editId="19071A7F">
            <wp:extent cx="3657600" cy="4530707"/>
            <wp:effectExtent l="0" t="0" r="0" b="3810"/>
            <wp:docPr id="1018758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322" cy="455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190A" w14:textId="77777777" w:rsidR="004B661E" w:rsidRDefault="00536E73" w:rsidP="00536E73">
      <w:pPr>
        <w:pStyle w:val="Caption"/>
        <w:jc w:val="center"/>
      </w:pPr>
      <w:r>
        <w:t xml:space="preserve">Figure 2. </w:t>
      </w:r>
      <w:r w:rsidR="009736BD">
        <w:t>Multivariate</w:t>
      </w:r>
      <w:r w:rsidR="004B661E">
        <w:t xml:space="preserve"> Correlations</w:t>
      </w:r>
    </w:p>
    <w:p w14:paraId="1460962C" w14:textId="45E54A1E" w:rsidR="005B0F0E" w:rsidRDefault="004B661E" w:rsidP="00B71205">
      <w:r>
        <w:t>Using the multivariate</w:t>
      </w:r>
      <w:r w:rsidR="00F12A76">
        <w:t xml:space="preserve"> to see the correlation between Principal Component 1 (PC1) and Principal Component 2 (PC2)</w:t>
      </w:r>
      <w:r w:rsidR="00104F94">
        <w:t>,</w:t>
      </w:r>
      <w:r w:rsidR="00876CC6">
        <w:t xml:space="preserve"> using the correlation matrix we can see, P1 to P1 and P2 to P2</w:t>
      </w:r>
      <w:r w:rsidR="004B571B">
        <w:t xml:space="preserve"> both are </w:t>
      </w:r>
      <w:r w:rsidR="000959DA">
        <w:t>perfectly correlated to itself</w:t>
      </w:r>
      <w:r w:rsidR="000451FA">
        <w:t xml:space="preserve"> and hence the correlation is 1.00 for </w:t>
      </w:r>
      <w:r w:rsidR="00AA64A0">
        <w:t>both</w:t>
      </w:r>
      <w:r w:rsidR="000451FA">
        <w:t xml:space="preserve">. Similarly, </w:t>
      </w:r>
      <w:r w:rsidR="00AA64A0">
        <w:t xml:space="preserve">P1 to P2 and P2 to P1 are perfectly uncorrelated to each other. </w:t>
      </w:r>
      <w:r w:rsidR="009D0634">
        <w:t xml:space="preserve">With this outcome, we can say that both principal components are orthogonal to each other. </w:t>
      </w:r>
      <w:r w:rsidR="00D86819">
        <w:t xml:space="preserve">Both components are uncorrelated and capture different </w:t>
      </w:r>
      <w:r w:rsidR="002D4E02">
        <w:t>aspects.</w:t>
      </w:r>
    </w:p>
    <w:p w14:paraId="60C67686" w14:textId="77777777" w:rsidR="00B71205" w:rsidRDefault="00B71205">
      <w:pPr>
        <w:spacing w:after="160" w:line="259" w:lineRule="auto"/>
        <w:ind w:firstLine="0"/>
        <w:rPr>
          <w:b/>
          <w:bCs/>
        </w:rPr>
      </w:pPr>
      <w:r>
        <w:br w:type="page"/>
      </w:r>
    </w:p>
    <w:p w14:paraId="59A2C497" w14:textId="08593156" w:rsidR="005B0F0E" w:rsidRDefault="005B0F0E" w:rsidP="005B0F0E">
      <w:pPr>
        <w:pStyle w:val="Heading1"/>
      </w:pPr>
      <w:bookmarkStart w:id="3" w:name="_Toc147665697"/>
      <w:r>
        <w:lastRenderedPageBreak/>
        <w:t>Question 2</w:t>
      </w:r>
      <w:bookmarkEnd w:id="3"/>
    </w:p>
    <w:p w14:paraId="32F85E6F" w14:textId="64F65835" w:rsidR="005B0F0E" w:rsidRDefault="005B0F0E" w:rsidP="005B0F0E">
      <w:pPr>
        <w:ind w:firstLine="0"/>
      </w:pPr>
      <w:r>
        <w:t xml:space="preserve">Q2. </w:t>
      </w:r>
      <w:r>
        <w:t xml:space="preserve">A public elementary school would like to choose a set of cereals to include in their daily cafeteria. </w:t>
      </w:r>
    </w:p>
    <w:p w14:paraId="7D4B9546" w14:textId="77777777" w:rsidR="005B0F0E" w:rsidRDefault="005B0F0E" w:rsidP="005B0F0E">
      <w:pPr>
        <w:ind w:firstLine="0"/>
      </w:pPr>
      <w:r>
        <w:t xml:space="preserve">Every day a different cereal is offered, but all cereals should support a healthy diet. For this you are </w:t>
      </w:r>
    </w:p>
    <w:p w14:paraId="57AA8D2C" w14:textId="77777777" w:rsidR="005B0F0E" w:rsidRDefault="005B0F0E" w:rsidP="005B0F0E">
      <w:pPr>
        <w:ind w:firstLine="0"/>
      </w:pPr>
      <w:r>
        <w:t xml:space="preserve">requested to find a cluster of "healthy cereals." Note: No data preprocessing is required for this </w:t>
      </w:r>
    </w:p>
    <w:p w14:paraId="242C0A5A" w14:textId="44F6BCCE" w:rsidR="00B1523C" w:rsidRDefault="005B0F0E" w:rsidP="005B0F0E">
      <w:pPr>
        <w:ind w:firstLine="0"/>
      </w:pPr>
      <w:r>
        <w:t>assignment.</w:t>
      </w:r>
    </w:p>
    <w:p w14:paraId="114D7E63" w14:textId="64946685" w:rsidR="005B0F0E" w:rsidRDefault="00045226" w:rsidP="002B7878">
      <w:pPr>
        <w:pStyle w:val="Heading2"/>
        <w:numPr>
          <w:ilvl w:val="0"/>
          <w:numId w:val="15"/>
        </w:numPr>
      </w:pPr>
      <w:bookmarkStart w:id="4" w:name="_Toc147665698"/>
      <w:r>
        <w:t xml:space="preserve">Healthiest </w:t>
      </w:r>
      <w:r w:rsidR="00EF6B4C">
        <w:t>c</w:t>
      </w:r>
      <w:r>
        <w:t>luster of cereals</w:t>
      </w:r>
      <w:bookmarkEnd w:id="4"/>
    </w:p>
    <w:p w14:paraId="2BB7D02A" w14:textId="765D98FC" w:rsidR="00045226" w:rsidRDefault="00045226" w:rsidP="00045226">
      <w:r>
        <w:t xml:space="preserve">Based on the </w:t>
      </w:r>
      <w:r w:rsidR="007029F9">
        <w:t xml:space="preserve">given cluster summary, </w:t>
      </w:r>
      <w:r w:rsidR="005A5219" w:rsidRPr="005B7F55">
        <w:t>cluster 2 is the healthiest</w:t>
      </w:r>
      <w:r w:rsidR="005A5219">
        <w:t xml:space="preserve"> cluster of cereals. </w:t>
      </w:r>
      <w:r w:rsidR="00672A8E">
        <w:t xml:space="preserve">It has the lowest calories, highest protein, no fat, lowest sodium, </w:t>
      </w:r>
      <w:r w:rsidR="000D1AC1">
        <w:t xml:space="preserve">highest fiber, </w:t>
      </w:r>
      <w:r w:rsidR="003957C4">
        <w:t xml:space="preserve">and </w:t>
      </w:r>
      <w:r w:rsidR="000D1AC1">
        <w:t>no sugar. The overall rating is 93.</w:t>
      </w:r>
      <w:r w:rsidR="0080544D">
        <w:t xml:space="preserve">7049 as well, which is the highest rating </w:t>
      </w:r>
      <w:r w:rsidR="008B2FE5">
        <w:t>of</w:t>
      </w:r>
      <w:r w:rsidR="0080544D">
        <w:t xml:space="preserve"> all. Hence, Cluster 2 includes the healthiest </w:t>
      </w:r>
      <w:r w:rsidR="003957C4">
        <w:t xml:space="preserve">cereals. </w:t>
      </w:r>
    </w:p>
    <w:p w14:paraId="37915578" w14:textId="6D680348" w:rsidR="003957C4" w:rsidRDefault="008B2FE5" w:rsidP="003957C4">
      <w:pPr>
        <w:pStyle w:val="Heading2"/>
        <w:numPr>
          <w:ilvl w:val="0"/>
          <w:numId w:val="15"/>
        </w:numPr>
      </w:pPr>
      <w:bookmarkStart w:id="5" w:name="_Toc147665699"/>
      <w:r>
        <w:t xml:space="preserve">Least healthy </w:t>
      </w:r>
      <w:r w:rsidR="00EF6B4C">
        <w:t xml:space="preserve">cluster of </w:t>
      </w:r>
      <w:r>
        <w:t>cereals</w:t>
      </w:r>
      <w:bookmarkEnd w:id="5"/>
    </w:p>
    <w:p w14:paraId="0247A769" w14:textId="2914FA76" w:rsidR="008B2FE5" w:rsidRPr="008B2FE5" w:rsidRDefault="00EF6B4C" w:rsidP="008B2FE5">
      <w:r>
        <w:t>According to me</w:t>
      </w:r>
      <w:r w:rsidR="00112C55">
        <w:t xml:space="preserve">, cluster 4 is the least healthy </w:t>
      </w:r>
      <w:r w:rsidR="00F67ED4">
        <w:t>cluster of cereals. It has the lowest rating of all at 38.0984</w:t>
      </w:r>
      <w:r w:rsidR="00186F4D">
        <w:t xml:space="preserve">, </w:t>
      </w:r>
      <w:r w:rsidR="000A4CB4">
        <w:t xml:space="preserve">the </w:t>
      </w:r>
      <w:r w:rsidR="00186F4D">
        <w:t>highest calories</w:t>
      </w:r>
      <w:r w:rsidR="008901EF">
        <w:t xml:space="preserve"> (116.</w:t>
      </w:r>
      <w:r w:rsidR="00661D97">
        <w:t>667)</w:t>
      </w:r>
      <w:r w:rsidR="00186F4D">
        <w:t xml:space="preserve">, </w:t>
      </w:r>
      <w:r w:rsidR="000A4CB4">
        <w:t xml:space="preserve">the </w:t>
      </w:r>
      <w:r w:rsidR="00186F4D">
        <w:t>highest sodium</w:t>
      </w:r>
      <w:r w:rsidR="00661D97">
        <w:t xml:space="preserve"> (208.333)</w:t>
      </w:r>
      <w:r w:rsidR="00186F4D">
        <w:t xml:space="preserve">, </w:t>
      </w:r>
      <w:r w:rsidR="000A4CB4">
        <w:t xml:space="preserve">the </w:t>
      </w:r>
      <w:r w:rsidR="008901EF">
        <w:t>highest carbs</w:t>
      </w:r>
      <w:r w:rsidR="00661D97">
        <w:t xml:space="preserve"> (18.167)</w:t>
      </w:r>
      <w:r w:rsidR="008901EF">
        <w:t>, and sugar</w:t>
      </w:r>
      <w:r w:rsidR="000A4CB4">
        <w:t xml:space="preserve"> (6.333)</w:t>
      </w:r>
      <w:r w:rsidR="008901EF">
        <w:t xml:space="preserve"> is also high. </w:t>
      </w:r>
    </w:p>
    <w:sectPr w:rsidR="008B2FE5" w:rsidRPr="008B2FE5" w:rsidSect="0088234D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816" w:right="1350" w:bottom="63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02829" w14:textId="77777777" w:rsidR="006C3E6C" w:rsidRDefault="006C3E6C">
      <w:pPr>
        <w:spacing w:line="240" w:lineRule="auto"/>
      </w:pPr>
      <w:r>
        <w:separator/>
      </w:r>
    </w:p>
  </w:endnote>
  <w:endnote w:type="continuationSeparator" w:id="0">
    <w:p w14:paraId="0D4C58EC" w14:textId="77777777" w:rsidR="006C3E6C" w:rsidRDefault="006C3E6C">
      <w:pPr>
        <w:spacing w:line="240" w:lineRule="auto"/>
      </w:pPr>
      <w:r>
        <w:continuationSeparator/>
      </w:r>
    </w:p>
  </w:endnote>
  <w:endnote w:type="continuationNotice" w:id="1">
    <w:p w14:paraId="136D54A1" w14:textId="77777777" w:rsidR="006C3E6C" w:rsidRDefault="006C3E6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7C9BC6F" w14:textId="77777777" w:rsidTr="733B038C">
      <w:tc>
        <w:tcPr>
          <w:tcW w:w="3120" w:type="dxa"/>
        </w:tcPr>
        <w:p w14:paraId="63A44D9E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1428961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09D260D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14E9D87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672EB41" w14:textId="77777777" w:rsidTr="733B038C">
      <w:tc>
        <w:tcPr>
          <w:tcW w:w="3120" w:type="dxa"/>
        </w:tcPr>
        <w:p w14:paraId="263A2B3F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099E096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A49A605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1B7E380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B3C18" w14:textId="77777777" w:rsidR="006C3E6C" w:rsidRDefault="006C3E6C">
      <w:pPr>
        <w:spacing w:line="240" w:lineRule="auto"/>
      </w:pPr>
      <w:r>
        <w:separator/>
      </w:r>
    </w:p>
  </w:footnote>
  <w:footnote w:type="continuationSeparator" w:id="0">
    <w:p w14:paraId="56554D91" w14:textId="77777777" w:rsidR="006C3E6C" w:rsidRDefault="006C3E6C">
      <w:pPr>
        <w:spacing w:line="240" w:lineRule="auto"/>
      </w:pPr>
      <w:r>
        <w:continuationSeparator/>
      </w:r>
    </w:p>
  </w:footnote>
  <w:footnote w:type="continuationNotice" w:id="1">
    <w:p w14:paraId="51A28E49" w14:textId="77777777" w:rsidR="006C3E6C" w:rsidRDefault="006C3E6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52A8FBE7" w14:textId="77777777" w:rsidTr="00B76B1D">
      <w:trPr>
        <w:trHeight w:val="540"/>
      </w:trPr>
      <w:tc>
        <w:tcPr>
          <w:tcW w:w="3120" w:type="dxa"/>
        </w:tcPr>
        <w:p w14:paraId="4C1AED79" w14:textId="28052903" w:rsidR="00604652" w:rsidRDefault="00562413" w:rsidP="00604652">
          <w:pPr>
            <w:pStyle w:val="Header"/>
          </w:pPr>
          <w:r>
            <w:t xml:space="preserve">Homework </w:t>
          </w:r>
          <w:r w:rsidR="00B71205">
            <w:t>6</w:t>
          </w:r>
        </w:p>
      </w:tc>
      <w:tc>
        <w:tcPr>
          <w:tcW w:w="3120" w:type="dxa"/>
        </w:tcPr>
        <w:p w14:paraId="40150EBA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02E2D243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37D4A32A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198E45FF" w14:textId="77777777" w:rsidTr="00FD478C">
      <w:tc>
        <w:tcPr>
          <w:tcW w:w="3120" w:type="dxa"/>
        </w:tcPr>
        <w:p w14:paraId="754B5C0F" w14:textId="0CE303D7" w:rsidR="733B038C" w:rsidRPr="00FD478C" w:rsidRDefault="002C5F60" w:rsidP="00FD478C">
          <w:pPr>
            <w:pStyle w:val="Header"/>
          </w:pPr>
          <w:r>
            <w:t>Toyota Corolla Dataset</w:t>
          </w:r>
        </w:p>
      </w:tc>
      <w:tc>
        <w:tcPr>
          <w:tcW w:w="3120" w:type="dxa"/>
        </w:tcPr>
        <w:p w14:paraId="6717B10B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2EFEE1B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220065B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86D"/>
    <w:multiLevelType w:val="hybridMultilevel"/>
    <w:tmpl w:val="0942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5F6F"/>
    <w:multiLevelType w:val="hybridMultilevel"/>
    <w:tmpl w:val="2278A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2E98"/>
    <w:multiLevelType w:val="hybridMultilevel"/>
    <w:tmpl w:val="EC68F2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627F"/>
    <w:multiLevelType w:val="hybridMultilevel"/>
    <w:tmpl w:val="A440D7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81336"/>
    <w:multiLevelType w:val="hybridMultilevel"/>
    <w:tmpl w:val="2E6682FA"/>
    <w:lvl w:ilvl="0" w:tplc="51AED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A00F92"/>
    <w:multiLevelType w:val="hybridMultilevel"/>
    <w:tmpl w:val="D750D4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6465"/>
    <w:multiLevelType w:val="hybridMultilevel"/>
    <w:tmpl w:val="1B74767C"/>
    <w:lvl w:ilvl="0" w:tplc="3DC4F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7A49FD"/>
    <w:multiLevelType w:val="hybridMultilevel"/>
    <w:tmpl w:val="7076B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F1010"/>
    <w:multiLevelType w:val="hybridMultilevel"/>
    <w:tmpl w:val="DC649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E6457"/>
    <w:multiLevelType w:val="hybridMultilevel"/>
    <w:tmpl w:val="8E26D5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437DD"/>
    <w:multiLevelType w:val="hybridMultilevel"/>
    <w:tmpl w:val="8C5C4B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E1C91"/>
    <w:multiLevelType w:val="hybridMultilevel"/>
    <w:tmpl w:val="33467C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63852"/>
    <w:multiLevelType w:val="hybridMultilevel"/>
    <w:tmpl w:val="CA6E7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C3DDC"/>
    <w:multiLevelType w:val="hybridMultilevel"/>
    <w:tmpl w:val="63844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A759F"/>
    <w:multiLevelType w:val="hybridMultilevel"/>
    <w:tmpl w:val="6D92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427934">
    <w:abstractNumId w:val="12"/>
  </w:num>
  <w:num w:numId="2" w16cid:durableId="1660116468">
    <w:abstractNumId w:val="13"/>
  </w:num>
  <w:num w:numId="3" w16cid:durableId="614795939">
    <w:abstractNumId w:val="7"/>
  </w:num>
  <w:num w:numId="4" w16cid:durableId="2027631268">
    <w:abstractNumId w:val="5"/>
  </w:num>
  <w:num w:numId="5" w16cid:durableId="856694031">
    <w:abstractNumId w:val="2"/>
  </w:num>
  <w:num w:numId="6" w16cid:durableId="841898832">
    <w:abstractNumId w:val="10"/>
  </w:num>
  <w:num w:numId="7" w16cid:durableId="1951549331">
    <w:abstractNumId w:val="0"/>
  </w:num>
  <w:num w:numId="8" w16cid:durableId="2114084483">
    <w:abstractNumId w:val="1"/>
  </w:num>
  <w:num w:numId="9" w16cid:durableId="1110776848">
    <w:abstractNumId w:val="9"/>
  </w:num>
  <w:num w:numId="10" w16cid:durableId="1091317962">
    <w:abstractNumId w:val="8"/>
  </w:num>
  <w:num w:numId="11" w16cid:durableId="1028144259">
    <w:abstractNumId w:val="6"/>
  </w:num>
  <w:num w:numId="12" w16cid:durableId="1377393670">
    <w:abstractNumId w:val="4"/>
  </w:num>
  <w:num w:numId="13" w16cid:durableId="1317296004">
    <w:abstractNumId w:val="14"/>
  </w:num>
  <w:num w:numId="14" w16cid:durableId="937373992">
    <w:abstractNumId w:val="11"/>
  </w:num>
  <w:num w:numId="15" w16cid:durableId="57368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1D"/>
    <w:rsid w:val="000005DA"/>
    <w:rsid w:val="00004047"/>
    <w:rsid w:val="000049D9"/>
    <w:rsid w:val="000052FB"/>
    <w:rsid w:val="00005A73"/>
    <w:rsid w:val="000070E5"/>
    <w:rsid w:val="00007EA9"/>
    <w:rsid w:val="0001310C"/>
    <w:rsid w:val="0001772E"/>
    <w:rsid w:val="000211D6"/>
    <w:rsid w:val="00021AEE"/>
    <w:rsid w:val="00021F6D"/>
    <w:rsid w:val="0002510D"/>
    <w:rsid w:val="00030050"/>
    <w:rsid w:val="00030B81"/>
    <w:rsid w:val="0003411F"/>
    <w:rsid w:val="000401EB"/>
    <w:rsid w:val="0004027D"/>
    <w:rsid w:val="00040769"/>
    <w:rsid w:val="0004164B"/>
    <w:rsid w:val="00042C77"/>
    <w:rsid w:val="00044537"/>
    <w:rsid w:val="000451FA"/>
    <w:rsid w:val="00045226"/>
    <w:rsid w:val="00047E73"/>
    <w:rsid w:val="00047EC2"/>
    <w:rsid w:val="000507E8"/>
    <w:rsid w:val="0005240A"/>
    <w:rsid w:val="00052430"/>
    <w:rsid w:val="00053211"/>
    <w:rsid w:val="00053275"/>
    <w:rsid w:val="00053780"/>
    <w:rsid w:val="00054A5C"/>
    <w:rsid w:val="00054D13"/>
    <w:rsid w:val="000556FC"/>
    <w:rsid w:val="0005577C"/>
    <w:rsid w:val="0006155F"/>
    <w:rsid w:val="00062B33"/>
    <w:rsid w:val="00064E04"/>
    <w:rsid w:val="000651EF"/>
    <w:rsid w:val="00065C69"/>
    <w:rsid w:val="00075C16"/>
    <w:rsid w:val="00075DB0"/>
    <w:rsid w:val="000769F8"/>
    <w:rsid w:val="00082836"/>
    <w:rsid w:val="00083159"/>
    <w:rsid w:val="00083607"/>
    <w:rsid w:val="000837FA"/>
    <w:rsid w:val="00084881"/>
    <w:rsid w:val="00084DC9"/>
    <w:rsid w:val="00090106"/>
    <w:rsid w:val="00092528"/>
    <w:rsid w:val="00092809"/>
    <w:rsid w:val="00094434"/>
    <w:rsid w:val="00094D13"/>
    <w:rsid w:val="000959DA"/>
    <w:rsid w:val="000A4A1A"/>
    <w:rsid w:val="000A4CB4"/>
    <w:rsid w:val="000A5A75"/>
    <w:rsid w:val="000B0BE2"/>
    <w:rsid w:val="000C106A"/>
    <w:rsid w:val="000C1B9E"/>
    <w:rsid w:val="000C29CE"/>
    <w:rsid w:val="000C371A"/>
    <w:rsid w:val="000C482E"/>
    <w:rsid w:val="000C4E92"/>
    <w:rsid w:val="000C660B"/>
    <w:rsid w:val="000C7423"/>
    <w:rsid w:val="000C75D9"/>
    <w:rsid w:val="000D072E"/>
    <w:rsid w:val="000D1AC1"/>
    <w:rsid w:val="000D6030"/>
    <w:rsid w:val="000E3723"/>
    <w:rsid w:val="000E485D"/>
    <w:rsid w:val="000E4D4D"/>
    <w:rsid w:val="000E70AC"/>
    <w:rsid w:val="000F2AD6"/>
    <w:rsid w:val="000F46D3"/>
    <w:rsid w:val="000F75E2"/>
    <w:rsid w:val="00102590"/>
    <w:rsid w:val="0010418C"/>
    <w:rsid w:val="001043DA"/>
    <w:rsid w:val="00104F56"/>
    <w:rsid w:val="00104F94"/>
    <w:rsid w:val="00105C30"/>
    <w:rsid w:val="00110094"/>
    <w:rsid w:val="00112C55"/>
    <w:rsid w:val="001136F4"/>
    <w:rsid w:val="001137B7"/>
    <w:rsid w:val="00116606"/>
    <w:rsid w:val="00123196"/>
    <w:rsid w:val="00123641"/>
    <w:rsid w:val="001253CE"/>
    <w:rsid w:val="001331D8"/>
    <w:rsid w:val="00133CF3"/>
    <w:rsid w:val="0013499F"/>
    <w:rsid w:val="00135ADC"/>
    <w:rsid w:val="00141E2F"/>
    <w:rsid w:val="00145F43"/>
    <w:rsid w:val="00146A3D"/>
    <w:rsid w:val="00147607"/>
    <w:rsid w:val="0016243C"/>
    <w:rsid w:val="00165EE3"/>
    <w:rsid w:val="00170C6A"/>
    <w:rsid w:val="0017132A"/>
    <w:rsid w:val="00172100"/>
    <w:rsid w:val="00174A3E"/>
    <w:rsid w:val="0017504F"/>
    <w:rsid w:val="001764E1"/>
    <w:rsid w:val="00176B3B"/>
    <w:rsid w:val="0017768F"/>
    <w:rsid w:val="00177F3E"/>
    <w:rsid w:val="00181439"/>
    <w:rsid w:val="00183566"/>
    <w:rsid w:val="00185010"/>
    <w:rsid w:val="00186F4D"/>
    <w:rsid w:val="001874D4"/>
    <w:rsid w:val="0019302C"/>
    <w:rsid w:val="001933BA"/>
    <w:rsid w:val="00193AA1"/>
    <w:rsid w:val="00194160"/>
    <w:rsid w:val="001947F2"/>
    <w:rsid w:val="00197441"/>
    <w:rsid w:val="001A689B"/>
    <w:rsid w:val="001A7BD8"/>
    <w:rsid w:val="001B3AE3"/>
    <w:rsid w:val="001C1C12"/>
    <w:rsid w:val="001C2ADC"/>
    <w:rsid w:val="001C2DD1"/>
    <w:rsid w:val="001C4E4B"/>
    <w:rsid w:val="001D1E8A"/>
    <w:rsid w:val="001D536E"/>
    <w:rsid w:val="001E39B0"/>
    <w:rsid w:val="001E71A3"/>
    <w:rsid w:val="001F12C9"/>
    <w:rsid w:val="001F39CE"/>
    <w:rsid w:val="001F4565"/>
    <w:rsid w:val="001F7794"/>
    <w:rsid w:val="002011ED"/>
    <w:rsid w:val="0020138E"/>
    <w:rsid w:val="00201E00"/>
    <w:rsid w:val="00202871"/>
    <w:rsid w:val="002029B0"/>
    <w:rsid w:val="00203570"/>
    <w:rsid w:val="002035D1"/>
    <w:rsid w:val="00204BA5"/>
    <w:rsid w:val="00204C8C"/>
    <w:rsid w:val="00205716"/>
    <w:rsid w:val="00205D93"/>
    <w:rsid w:val="00206618"/>
    <w:rsid w:val="002070A9"/>
    <w:rsid w:val="00207DE5"/>
    <w:rsid w:val="00210E09"/>
    <w:rsid w:val="0021496E"/>
    <w:rsid w:val="00214D4A"/>
    <w:rsid w:val="00215121"/>
    <w:rsid w:val="0021686C"/>
    <w:rsid w:val="00216C1E"/>
    <w:rsid w:val="00220EF7"/>
    <w:rsid w:val="00230056"/>
    <w:rsid w:val="00234756"/>
    <w:rsid w:val="00235D9D"/>
    <w:rsid w:val="00236382"/>
    <w:rsid w:val="0023697E"/>
    <w:rsid w:val="0023734F"/>
    <w:rsid w:val="00237DC8"/>
    <w:rsid w:val="00241EA7"/>
    <w:rsid w:val="00244AEB"/>
    <w:rsid w:val="002506E5"/>
    <w:rsid w:val="002551B9"/>
    <w:rsid w:val="00255209"/>
    <w:rsid w:val="00255B24"/>
    <w:rsid w:val="00257127"/>
    <w:rsid w:val="002577B4"/>
    <w:rsid w:val="002577DC"/>
    <w:rsid w:val="00263AFB"/>
    <w:rsid w:val="00265224"/>
    <w:rsid w:val="002652CD"/>
    <w:rsid w:val="00266672"/>
    <w:rsid w:val="002675DD"/>
    <w:rsid w:val="00267E8C"/>
    <w:rsid w:val="00270C2B"/>
    <w:rsid w:val="00271179"/>
    <w:rsid w:val="00273490"/>
    <w:rsid w:val="00275F37"/>
    <w:rsid w:val="0028334B"/>
    <w:rsid w:val="00286815"/>
    <w:rsid w:val="002870F2"/>
    <w:rsid w:val="00290F7C"/>
    <w:rsid w:val="002951E9"/>
    <w:rsid w:val="002A6A96"/>
    <w:rsid w:val="002A7BBE"/>
    <w:rsid w:val="002B14F1"/>
    <w:rsid w:val="002B1B87"/>
    <w:rsid w:val="002B7878"/>
    <w:rsid w:val="002C1FE8"/>
    <w:rsid w:val="002C307A"/>
    <w:rsid w:val="002C3BE4"/>
    <w:rsid w:val="002C406D"/>
    <w:rsid w:val="002C5F60"/>
    <w:rsid w:val="002C6DFB"/>
    <w:rsid w:val="002D0402"/>
    <w:rsid w:val="002D1AF9"/>
    <w:rsid w:val="002D4279"/>
    <w:rsid w:val="002D4E02"/>
    <w:rsid w:val="002E0D78"/>
    <w:rsid w:val="002E1C2D"/>
    <w:rsid w:val="002E4626"/>
    <w:rsid w:val="002F4064"/>
    <w:rsid w:val="002F7E04"/>
    <w:rsid w:val="002F7F49"/>
    <w:rsid w:val="00301E51"/>
    <w:rsid w:val="00302B36"/>
    <w:rsid w:val="00306853"/>
    <w:rsid w:val="0031109C"/>
    <w:rsid w:val="00313030"/>
    <w:rsid w:val="003142FD"/>
    <w:rsid w:val="0031619E"/>
    <w:rsid w:val="00323E41"/>
    <w:rsid w:val="003324E7"/>
    <w:rsid w:val="00332D05"/>
    <w:rsid w:val="00334C2A"/>
    <w:rsid w:val="00335229"/>
    <w:rsid w:val="003368F4"/>
    <w:rsid w:val="003373A6"/>
    <w:rsid w:val="0033779C"/>
    <w:rsid w:val="003422BD"/>
    <w:rsid w:val="0034343B"/>
    <w:rsid w:val="00344312"/>
    <w:rsid w:val="0034446B"/>
    <w:rsid w:val="00344D03"/>
    <w:rsid w:val="0034685F"/>
    <w:rsid w:val="003471E7"/>
    <w:rsid w:val="00350805"/>
    <w:rsid w:val="00350FCD"/>
    <w:rsid w:val="00355130"/>
    <w:rsid w:val="0035742B"/>
    <w:rsid w:val="0036107E"/>
    <w:rsid w:val="00363E02"/>
    <w:rsid w:val="00370ADB"/>
    <w:rsid w:val="00370BFE"/>
    <w:rsid w:val="00371BD9"/>
    <w:rsid w:val="00372A23"/>
    <w:rsid w:val="0038490A"/>
    <w:rsid w:val="003866B9"/>
    <w:rsid w:val="003870ED"/>
    <w:rsid w:val="00387705"/>
    <w:rsid w:val="00391F90"/>
    <w:rsid w:val="003934EF"/>
    <w:rsid w:val="003944F7"/>
    <w:rsid w:val="00394BC1"/>
    <w:rsid w:val="003957C4"/>
    <w:rsid w:val="003959F3"/>
    <w:rsid w:val="00397A0C"/>
    <w:rsid w:val="003A1AE8"/>
    <w:rsid w:val="003A74FC"/>
    <w:rsid w:val="003B5699"/>
    <w:rsid w:val="003B7B30"/>
    <w:rsid w:val="003C4688"/>
    <w:rsid w:val="003C56CC"/>
    <w:rsid w:val="003C7B17"/>
    <w:rsid w:val="003D0077"/>
    <w:rsid w:val="003D079A"/>
    <w:rsid w:val="003D32DC"/>
    <w:rsid w:val="003D403A"/>
    <w:rsid w:val="003D6A49"/>
    <w:rsid w:val="003E0CC7"/>
    <w:rsid w:val="003E40F7"/>
    <w:rsid w:val="003E5B7C"/>
    <w:rsid w:val="003F18ED"/>
    <w:rsid w:val="003F2296"/>
    <w:rsid w:val="003F57B1"/>
    <w:rsid w:val="003F6B64"/>
    <w:rsid w:val="00400A88"/>
    <w:rsid w:val="00401B7D"/>
    <w:rsid w:val="00411C85"/>
    <w:rsid w:val="00412779"/>
    <w:rsid w:val="004131CB"/>
    <w:rsid w:val="004144F2"/>
    <w:rsid w:val="00416BED"/>
    <w:rsid w:val="00417BD9"/>
    <w:rsid w:val="0042207D"/>
    <w:rsid w:val="004339FA"/>
    <w:rsid w:val="004349E4"/>
    <w:rsid w:val="00434CE6"/>
    <w:rsid w:val="00434FCB"/>
    <w:rsid w:val="00435932"/>
    <w:rsid w:val="00437F3E"/>
    <w:rsid w:val="00440F91"/>
    <w:rsid w:val="00441DEA"/>
    <w:rsid w:val="00442406"/>
    <w:rsid w:val="0044265A"/>
    <w:rsid w:val="004435AE"/>
    <w:rsid w:val="00446477"/>
    <w:rsid w:val="004622D3"/>
    <w:rsid w:val="0046270C"/>
    <w:rsid w:val="00466D29"/>
    <w:rsid w:val="00470498"/>
    <w:rsid w:val="004724D6"/>
    <w:rsid w:val="004749A4"/>
    <w:rsid w:val="004765D7"/>
    <w:rsid w:val="004814BC"/>
    <w:rsid w:val="00481CFA"/>
    <w:rsid w:val="00482993"/>
    <w:rsid w:val="004841CA"/>
    <w:rsid w:val="00487558"/>
    <w:rsid w:val="00491C74"/>
    <w:rsid w:val="00492ECE"/>
    <w:rsid w:val="00495500"/>
    <w:rsid w:val="00496668"/>
    <w:rsid w:val="00496BE2"/>
    <w:rsid w:val="004A064B"/>
    <w:rsid w:val="004A347A"/>
    <w:rsid w:val="004A527E"/>
    <w:rsid w:val="004B202D"/>
    <w:rsid w:val="004B4363"/>
    <w:rsid w:val="004B4DE6"/>
    <w:rsid w:val="004B571B"/>
    <w:rsid w:val="004B5F39"/>
    <w:rsid w:val="004B661E"/>
    <w:rsid w:val="004C683E"/>
    <w:rsid w:val="004D2D19"/>
    <w:rsid w:val="004D31AF"/>
    <w:rsid w:val="004D64A6"/>
    <w:rsid w:val="004D67E2"/>
    <w:rsid w:val="004D7EDA"/>
    <w:rsid w:val="004E17FA"/>
    <w:rsid w:val="004E1BE8"/>
    <w:rsid w:val="004E31CF"/>
    <w:rsid w:val="004E6403"/>
    <w:rsid w:val="004E79AB"/>
    <w:rsid w:val="004E7AAC"/>
    <w:rsid w:val="004E7FD5"/>
    <w:rsid w:val="004F53F7"/>
    <w:rsid w:val="004F5BD5"/>
    <w:rsid w:val="00500997"/>
    <w:rsid w:val="00503431"/>
    <w:rsid w:val="00511A7E"/>
    <w:rsid w:val="00511D13"/>
    <w:rsid w:val="00515171"/>
    <w:rsid w:val="00515FEC"/>
    <w:rsid w:val="00530851"/>
    <w:rsid w:val="0053096C"/>
    <w:rsid w:val="00530EF3"/>
    <w:rsid w:val="005337C7"/>
    <w:rsid w:val="00536E73"/>
    <w:rsid w:val="005410EB"/>
    <w:rsid w:val="00541BE5"/>
    <w:rsid w:val="005433F4"/>
    <w:rsid w:val="005476E9"/>
    <w:rsid w:val="005529FA"/>
    <w:rsid w:val="00554C23"/>
    <w:rsid w:val="0055711F"/>
    <w:rsid w:val="00557C98"/>
    <w:rsid w:val="00560995"/>
    <w:rsid w:val="00562413"/>
    <w:rsid w:val="00563557"/>
    <w:rsid w:val="00563CEE"/>
    <w:rsid w:val="005659A0"/>
    <w:rsid w:val="005677ED"/>
    <w:rsid w:val="0057198A"/>
    <w:rsid w:val="00580636"/>
    <w:rsid w:val="0058516B"/>
    <w:rsid w:val="0059214D"/>
    <w:rsid w:val="005936DA"/>
    <w:rsid w:val="00596445"/>
    <w:rsid w:val="005A01D7"/>
    <w:rsid w:val="005A0A01"/>
    <w:rsid w:val="005A0A1C"/>
    <w:rsid w:val="005A35D8"/>
    <w:rsid w:val="005A5219"/>
    <w:rsid w:val="005A57FC"/>
    <w:rsid w:val="005A67BF"/>
    <w:rsid w:val="005B0A45"/>
    <w:rsid w:val="005B0F0E"/>
    <w:rsid w:val="005B3522"/>
    <w:rsid w:val="005B734D"/>
    <w:rsid w:val="005B7F55"/>
    <w:rsid w:val="005C0789"/>
    <w:rsid w:val="005C0962"/>
    <w:rsid w:val="005C55EF"/>
    <w:rsid w:val="005C5AE5"/>
    <w:rsid w:val="005C6EDA"/>
    <w:rsid w:val="005D01F7"/>
    <w:rsid w:val="005D7907"/>
    <w:rsid w:val="005E4F65"/>
    <w:rsid w:val="005E6123"/>
    <w:rsid w:val="005E7C85"/>
    <w:rsid w:val="005F02C5"/>
    <w:rsid w:val="005F2D47"/>
    <w:rsid w:val="0060021A"/>
    <w:rsid w:val="00600232"/>
    <w:rsid w:val="00603C22"/>
    <w:rsid w:val="00603D3C"/>
    <w:rsid w:val="00604652"/>
    <w:rsid w:val="006072C1"/>
    <w:rsid w:val="006100D1"/>
    <w:rsid w:val="006106D1"/>
    <w:rsid w:val="00611308"/>
    <w:rsid w:val="006152A6"/>
    <w:rsid w:val="006171F4"/>
    <w:rsid w:val="00617FD0"/>
    <w:rsid w:val="00623BBC"/>
    <w:rsid w:val="00624344"/>
    <w:rsid w:val="006308D7"/>
    <w:rsid w:val="006320D2"/>
    <w:rsid w:val="00633568"/>
    <w:rsid w:val="00635751"/>
    <w:rsid w:val="00640471"/>
    <w:rsid w:val="00651D3F"/>
    <w:rsid w:val="006577CE"/>
    <w:rsid w:val="00661D97"/>
    <w:rsid w:val="00663A0E"/>
    <w:rsid w:val="006645A6"/>
    <w:rsid w:val="006649D7"/>
    <w:rsid w:val="00665C93"/>
    <w:rsid w:val="00670C9E"/>
    <w:rsid w:val="0067298A"/>
    <w:rsid w:val="00672A8E"/>
    <w:rsid w:val="0067309E"/>
    <w:rsid w:val="0067410E"/>
    <w:rsid w:val="006816F1"/>
    <w:rsid w:val="00685122"/>
    <w:rsid w:val="006926A5"/>
    <w:rsid w:val="006A204D"/>
    <w:rsid w:val="006A2756"/>
    <w:rsid w:val="006A32A6"/>
    <w:rsid w:val="006A562D"/>
    <w:rsid w:val="006B0816"/>
    <w:rsid w:val="006C101C"/>
    <w:rsid w:val="006C2524"/>
    <w:rsid w:val="006C3E6C"/>
    <w:rsid w:val="006C612C"/>
    <w:rsid w:val="006D1C5D"/>
    <w:rsid w:val="006D2A76"/>
    <w:rsid w:val="006D2C5B"/>
    <w:rsid w:val="006D2D88"/>
    <w:rsid w:val="006E021A"/>
    <w:rsid w:val="006E382B"/>
    <w:rsid w:val="006E5770"/>
    <w:rsid w:val="006E61E0"/>
    <w:rsid w:val="006F242C"/>
    <w:rsid w:val="006F3376"/>
    <w:rsid w:val="006F3451"/>
    <w:rsid w:val="006F4709"/>
    <w:rsid w:val="006F50F8"/>
    <w:rsid w:val="00700B37"/>
    <w:rsid w:val="007017D2"/>
    <w:rsid w:val="0070201B"/>
    <w:rsid w:val="007029F9"/>
    <w:rsid w:val="00702B81"/>
    <w:rsid w:val="0070449A"/>
    <w:rsid w:val="00704C04"/>
    <w:rsid w:val="00705909"/>
    <w:rsid w:val="00705E30"/>
    <w:rsid w:val="007171ED"/>
    <w:rsid w:val="00717703"/>
    <w:rsid w:val="00720805"/>
    <w:rsid w:val="00727711"/>
    <w:rsid w:val="00727AB2"/>
    <w:rsid w:val="00730D97"/>
    <w:rsid w:val="00736A32"/>
    <w:rsid w:val="00736FF1"/>
    <w:rsid w:val="00740AC0"/>
    <w:rsid w:val="00741F55"/>
    <w:rsid w:val="0074264E"/>
    <w:rsid w:val="00742FEE"/>
    <w:rsid w:val="007450CC"/>
    <w:rsid w:val="007500F6"/>
    <w:rsid w:val="0075362D"/>
    <w:rsid w:val="0075379A"/>
    <w:rsid w:val="00754BE1"/>
    <w:rsid w:val="00757FD8"/>
    <w:rsid w:val="00760117"/>
    <w:rsid w:val="00762324"/>
    <w:rsid w:val="00762F94"/>
    <w:rsid w:val="00763755"/>
    <w:rsid w:val="00763760"/>
    <w:rsid w:val="00775F97"/>
    <w:rsid w:val="00776A9D"/>
    <w:rsid w:val="007777BC"/>
    <w:rsid w:val="00780EC4"/>
    <w:rsid w:val="00781491"/>
    <w:rsid w:val="007944E4"/>
    <w:rsid w:val="00794539"/>
    <w:rsid w:val="00794A6B"/>
    <w:rsid w:val="00796468"/>
    <w:rsid w:val="007A0833"/>
    <w:rsid w:val="007A10CC"/>
    <w:rsid w:val="007A1661"/>
    <w:rsid w:val="007A2411"/>
    <w:rsid w:val="007A267A"/>
    <w:rsid w:val="007A680F"/>
    <w:rsid w:val="007B1C18"/>
    <w:rsid w:val="007B2A1E"/>
    <w:rsid w:val="007B2C29"/>
    <w:rsid w:val="007B3379"/>
    <w:rsid w:val="007B3867"/>
    <w:rsid w:val="007B3E9A"/>
    <w:rsid w:val="007C3E17"/>
    <w:rsid w:val="007C49B7"/>
    <w:rsid w:val="007D1982"/>
    <w:rsid w:val="007D4526"/>
    <w:rsid w:val="007D4583"/>
    <w:rsid w:val="007D4A2B"/>
    <w:rsid w:val="007D594B"/>
    <w:rsid w:val="007D6276"/>
    <w:rsid w:val="007D6DD4"/>
    <w:rsid w:val="007E1355"/>
    <w:rsid w:val="007E2D6A"/>
    <w:rsid w:val="007E3083"/>
    <w:rsid w:val="007E4A62"/>
    <w:rsid w:val="007E4CF9"/>
    <w:rsid w:val="007E4FE5"/>
    <w:rsid w:val="007F0B5E"/>
    <w:rsid w:val="007F12C6"/>
    <w:rsid w:val="007F36D5"/>
    <w:rsid w:val="007F76DE"/>
    <w:rsid w:val="007F7709"/>
    <w:rsid w:val="007F7A87"/>
    <w:rsid w:val="00802007"/>
    <w:rsid w:val="008020AF"/>
    <w:rsid w:val="0080270C"/>
    <w:rsid w:val="00803CCA"/>
    <w:rsid w:val="0080485D"/>
    <w:rsid w:val="0080544D"/>
    <w:rsid w:val="0080548D"/>
    <w:rsid w:val="008078FA"/>
    <w:rsid w:val="0081045B"/>
    <w:rsid w:val="00811A1C"/>
    <w:rsid w:val="008158D8"/>
    <w:rsid w:val="0082246C"/>
    <w:rsid w:val="00822A5E"/>
    <w:rsid w:val="00823731"/>
    <w:rsid w:val="008301B8"/>
    <w:rsid w:val="008321BE"/>
    <w:rsid w:val="0083476B"/>
    <w:rsid w:val="008347E2"/>
    <w:rsid w:val="00842EF5"/>
    <w:rsid w:val="0084471C"/>
    <w:rsid w:val="00847CBB"/>
    <w:rsid w:val="008527DF"/>
    <w:rsid w:val="008528BB"/>
    <w:rsid w:val="00854B26"/>
    <w:rsid w:val="008570B7"/>
    <w:rsid w:val="00857DDC"/>
    <w:rsid w:val="00871E27"/>
    <w:rsid w:val="00875B0C"/>
    <w:rsid w:val="00876CC6"/>
    <w:rsid w:val="008775E1"/>
    <w:rsid w:val="00882059"/>
    <w:rsid w:val="0088234D"/>
    <w:rsid w:val="00884F5E"/>
    <w:rsid w:val="00886096"/>
    <w:rsid w:val="008862A6"/>
    <w:rsid w:val="0088655B"/>
    <w:rsid w:val="008901EF"/>
    <w:rsid w:val="00896D6A"/>
    <w:rsid w:val="008A11A6"/>
    <w:rsid w:val="008A2158"/>
    <w:rsid w:val="008A41E5"/>
    <w:rsid w:val="008A641B"/>
    <w:rsid w:val="008A6862"/>
    <w:rsid w:val="008B2FE5"/>
    <w:rsid w:val="008B3E53"/>
    <w:rsid w:val="008B4921"/>
    <w:rsid w:val="008B4BD1"/>
    <w:rsid w:val="008B6981"/>
    <w:rsid w:val="008B7186"/>
    <w:rsid w:val="008D3659"/>
    <w:rsid w:val="008D6487"/>
    <w:rsid w:val="008D6B3A"/>
    <w:rsid w:val="008E0883"/>
    <w:rsid w:val="008E0932"/>
    <w:rsid w:val="008E3C87"/>
    <w:rsid w:val="008E5D84"/>
    <w:rsid w:val="008E7FE3"/>
    <w:rsid w:val="008F148A"/>
    <w:rsid w:val="008F1F36"/>
    <w:rsid w:val="008F2E7F"/>
    <w:rsid w:val="008F31E9"/>
    <w:rsid w:val="008F479C"/>
    <w:rsid w:val="008F53FB"/>
    <w:rsid w:val="0090181A"/>
    <w:rsid w:val="00904DBE"/>
    <w:rsid w:val="0090526D"/>
    <w:rsid w:val="009056C6"/>
    <w:rsid w:val="00906DE7"/>
    <w:rsid w:val="00906FD1"/>
    <w:rsid w:val="009176A3"/>
    <w:rsid w:val="0092088D"/>
    <w:rsid w:val="0092098D"/>
    <w:rsid w:val="00921A3F"/>
    <w:rsid w:val="00921ACD"/>
    <w:rsid w:val="009231B0"/>
    <w:rsid w:val="00923CEA"/>
    <w:rsid w:val="00924953"/>
    <w:rsid w:val="00924A68"/>
    <w:rsid w:val="00924FF8"/>
    <w:rsid w:val="00930D20"/>
    <w:rsid w:val="009318C5"/>
    <w:rsid w:val="00932935"/>
    <w:rsid w:val="00932990"/>
    <w:rsid w:val="00934792"/>
    <w:rsid w:val="009365A2"/>
    <w:rsid w:val="009402E3"/>
    <w:rsid w:val="00941646"/>
    <w:rsid w:val="00941FF5"/>
    <w:rsid w:val="009441D1"/>
    <w:rsid w:val="00946877"/>
    <w:rsid w:val="0094699A"/>
    <w:rsid w:val="00947549"/>
    <w:rsid w:val="00952945"/>
    <w:rsid w:val="0095503D"/>
    <w:rsid w:val="009572AF"/>
    <w:rsid w:val="00963121"/>
    <w:rsid w:val="00966811"/>
    <w:rsid w:val="00970914"/>
    <w:rsid w:val="00971906"/>
    <w:rsid w:val="009736BD"/>
    <w:rsid w:val="00974050"/>
    <w:rsid w:val="00975FF1"/>
    <w:rsid w:val="00976119"/>
    <w:rsid w:val="00976EF8"/>
    <w:rsid w:val="00985657"/>
    <w:rsid w:val="00990E78"/>
    <w:rsid w:val="00992B48"/>
    <w:rsid w:val="00993D59"/>
    <w:rsid w:val="00994301"/>
    <w:rsid w:val="00995880"/>
    <w:rsid w:val="009969E5"/>
    <w:rsid w:val="009A429D"/>
    <w:rsid w:val="009A4B14"/>
    <w:rsid w:val="009A5591"/>
    <w:rsid w:val="009A7043"/>
    <w:rsid w:val="009B0E78"/>
    <w:rsid w:val="009B1844"/>
    <w:rsid w:val="009C0D4C"/>
    <w:rsid w:val="009C38E1"/>
    <w:rsid w:val="009C53EE"/>
    <w:rsid w:val="009D001C"/>
    <w:rsid w:val="009D0634"/>
    <w:rsid w:val="009D15D8"/>
    <w:rsid w:val="009D5AF8"/>
    <w:rsid w:val="009D694E"/>
    <w:rsid w:val="009D6A26"/>
    <w:rsid w:val="009E046D"/>
    <w:rsid w:val="009E273A"/>
    <w:rsid w:val="009E4A28"/>
    <w:rsid w:val="009F120C"/>
    <w:rsid w:val="009F4D4E"/>
    <w:rsid w:val="009F5640"/>
    <w:rsid w:val="009F6F4C"/>
    <w:rsid w:val="00A0034B"/>
    <w:rsid w:val="00A03E94"/>
    <w:rsid w:val="00A04C7A"/>
    <w:rsid w:val="00A04D02"/>
    <w:rsid w:val="00A06060"/>
    <w:rsid w:val="00A10840"/>
    <w:rsid w:val="00A10DD8"/>
    <w:rsid w:val="00A143BD"/>
    <w:rsid w:val="00A1584B"/>
    <w:rsid w:val="00A175E4"/>
    <w:rsid w:val="00A23673"/>
    <w:rsid w:val="00A26668"/>
    <w:rsid w:val="00A32433"/>
    <w:rsid w:val="00A33DDA"/>
    <w:rsid w:val="00A357C0"/>
    <w:rsid w:val="00A40876"/>
    <w:rsid w:val="00A434AC"/>
    <w:rsid w:val="00A441FC"/>
    <w:rsid w:val="00A44ED3"/>
    <w:rsid w:val="00A462C6"/>
    <w:rsid w:val="00A469E8"/>
    <w:rsid w:val="00A4751E"/>
    <w:rsid w:val="00A52267"/>
    <w:rsid w:val="00A52768"/>
    <w:rsid w:val="00A55A2E"/>
    <w:rsid w:val="00A55A5C"/>
    <w:rsid w:val="00A57038"/>
    <w:rsid w:val="00A6123E"/>
    <w:rsid w:val="00A65FB3"/>
    <w:rsid w:val="00A72D11"/>
    <w:rsid w:val="00A73905"/>
    <w:rsid w:val="00A75901"/>
    <w:rsid w:val="00A76834"/>
    <w:rsid w:val="00A7797D"/>
    <w:rsid w:val="00A81974"/>
    <w:rsid w:val="00A83009"/>
    <w:rsid w:val="00A8327B"/>
    <w:rsid w:val="00A83F70"/>
    <w:rsid w:val="00A85344"/>
    <w:rsid w:val="00A874F6"/>
    <w:rsid w:val="00A959D3"/>
    <w:rsid w:val="00A95E17"/>
    <w:rsid w:val="00A9628B"/>
    <w:rsid w:val="00A978A7"/>
    <w:rsid w:val="00AA2587"/>
    <w:rsid w:val="00AA64A0"/>
    <w:rsid w:val="00AA7423"/>
    <w:rsid w:val="00AA7BB3"/>
    <w:rsid w:val="00AB02CE"/>
    <w:rsid w:val="00AB0CE4"/>
    <w:rsid w:val="00AB1568"/>
    <w:rsid w:val="00AB4CD4"/>
    <w:rsid w:val="00AB4DDB"/>
    <w:rsid w:val="00AB4FE2"/>
    <w:rsid w:val="00AB5E92"/>
    <w:rsid w:val="00AC1889"/>
    <w:rsid w:val="00AC21F3"/>
    <w:rsid w:val="00AC4248"/>
    <w:rsid w:val="00AC5D22"/>
    <w:rsid w:val="00AC73BA"/>
    <w:rsid w:val="00AD1381"/>
    <w:rsid w:val="00AD6BC8"/>
    <w:rsid w:val="00AE0011"/>
    <w:rsid w:val="00AE140B"/>
    <w:rsid w:val="00AE3679"/>
    <w:rsid w:val="00AE3AA7"/>
    <w:rsid w:val="00AE4BE8"/>
    <w:rsid w:val="00AE585C"/>
    <w:rsid w:val="00AE7C57"/>
    <w:rsid w:val="00AF384C"/>
    <w:rsid w:val="00AF436E"/>
    <w:rsid w:val="00AF4AE9"/>
    <w:rsid w:val="00AF5923"/>
    <w:rsid w:val="00AF689F"/>
    <w:rsid w:val="00AF6A6F"/>
    <w:rsid w:val="00AF6A9D"/>
    <w:rsid w:val="00B01552"/>
    <w:rsid w:val="00B137C5"/>
    <w:rsid w:val="00B1523C"/>
    <w:rsid w:val="00B17907"/>
    <w:rsid w:val="00B228FC"/>
    <w:rsid w:val="00B2361E"/>
    <w:rsid w:val="00B242FC"/>
    <w:rsid w:val="00B249E6"/>
    <w:rsid w:val="00B24C30"/>
    <w:rsid w:val="00B24D3C"/>
    <w:rsid w:val="00B25BA4"/>
    <w:rsid w:val="00B26BC1"/>
    <w:rsid w:val="00B4343F"/>
    <w:rsid w:val="00B442FC"/>
    <w:rsid w:val="00B45726"/>
    <w:rsid w:val="00B45B4C"/>
    <w:rsid w:val="00B46741"/>
    <w:rsid w:val="00B5233A"/>
    <w:rsid w:val="00B57681"/>
    <w:rsid w:val="00B63DA9"/>
    <w:rsid w:val="00B6414D"/>
    <w:rsid w:val="00B66FF8"/>
    <w:rsid w:val="00B71205"/>
    <w:rsid w:val="00B73845"/>
    <w:rsid w:val="00B744AB"/>
    <w:rsid w:val="00B752B5"/>
    <w:rsid w:val="00B76B1D"/>
    <w:rsid w:val="00B774EF"/>
    <w:rsid w:val="00B8280B"/>
    <w:rsid w:val="00B83C26"/>
    <w:rsid w:val="00B84F13"/>
    <w:rsid w:val="00B86741"/>
    <w:rsid w:val="00B954EB"/>
    <w:rsid w:val="00B96FE0"/>
    <w:rsid w:val="00BA6612"/>
    <w:rsid w:val="00BA79AA"/>
    <w:rsid w:val="00BB200E"/>
    <w:rsid w:val="00BB2BB4"/>
    <w:rsid w:val="00BB311B"/>
    <w:rsid w:val="00BB39F5"/>
    <w:rsid w:val="00BB5398"/>
    <w:rsid w:val="00BC144B"/>
    <w:rsid w:val="00BC3BBE"/>
    <w:rsid w:val="00BC4DDD"/>
    <w:rsid w:val="00BC5A4E"/>
    <w:rsid w:val="00BC691A"/>
    <w:rsid w:val="00BD08B7"/>
    <w:rsid w:val="00BD2FAE"/>
    <w:rsid w:val="00BD3EA2"/>
    <w:rsid w:val="00BD503E"/>
    <w:rsid w:val="00BE030E"/>
    <w:rsid w:val="00BE2B0E"/>
    <w:rsid w:val="00BE5BCE"/>
    <w:rsid w:val="00BE64FE"/>
    <w:rsid w:val="00BF4560"/>
    <w:rsid w:val="00BF6BF5"/>
    <w:rsid w:val="00BF7FED"/>
    <w:rsid w:val="00C01413"/>
    <w:rsid w:val="00C02156"/>
    <w:rsid w:val="00C02383"/>
    <w:rsid w:val="00C03288"/>
    <w:rsid w:val="00C10827"/>
    <w:rsid w:val="00C1242A"/>
    <w:rsid w:val="00C12CCE"/>
    <w:rsid w:val="00C15C38"/>
    <w:rsid w:val="00C179B5"/>
    <w:rsid w:val="00C179BA"/>
    <w:rsid w:val="00C2044D"/>
    <w:rsid w:val="00C24E20"/>
    <w:rsid w:val="00C25E89"/>
    <w:rsid w:val="00C26C30"/>
    <w:rsid w:val="00C34F70"/>
    <w:rsid w:val="00C3701E"/>
    <w:rsid w:val="00C417E2"/>
    <w:rsid w:val="00C461BA"/>
    <w:rsid w:val="00C464A3"/>
    <w:rsid w:val="00C4684D"/>
    <w:rsid w:val="00C50C95"/>
    <w:rsid w:val="00C523A7"/>
    <w:rsid w:val="00C52B9A"/>
    <w:rsid w:val="00C54E3C"/>
    <w:rsid w:val="00C60E0B"/>
    <w:rsid w:val="00C60F61"/>
    <w:rsid w:val="00C63D0C"/>
    <w:rsid w:val="00C64664"/>
    <w:rsid w:val="00C67A93"/>
    <w:rsid w:val="00C71507"/>
    <w:rsid w:val="00C73E9E"/>
    <w:rsid w:val="00C75965"/>
    <w:rsid w:val="00C76B8A"/>
    <w:rsid w:val="00C84921"/>
    <w:rsid w:val="00C976DE"/>
    <w:rsid w:val="00CA1E31"/>
    <w:rsid w:val="00CC0331"/>
    <w:rsid w:val="00CC18E1"/>
    <w:rsid w:val="00CC2C99"/>
    <w:rsid w:val="00CC5C01"/>
    <w:rsid w:val="00CD45A4"/>
    <w:rsid w:val="00CD704A"/>
    <w:rsid w:val="00CD792A"/>
    <w:rsid w:val="00CD7F50"/>
    <w:rsid w:val="00CE21B3"/>
    <w:rsid w:val="00CE2474"/>
    <w:rsid w:val="00CE59EA"/>
    <w:rsid w:val="00CF3507"/>
    <w:rsid w:val="00CF7294"/>
    <w:rsid w:val="00D015C0"/>
    <w:rsid w:val="00D02D00"/>
    <w:rsid w:val="00D07D37"/>
    <w:rsid w:val="00D10063"/>
    <w:rsid w:val="00D13469"/>
    <w:rsid w:val="00D16566"/>
    <w:rsid w:val="00D16E46"/>
    <w:rsid w:val="00D213D1"/>
    <w:rsid w:val="00D23750"/>
    <w:rsid w:val="00D24C3A"/>
    <w:rsid w:val="00D269A1"/>
    <w:rsid w:val="00D35B2D"/>
    <w:rsid w:val="00D364AB"/>
    <w:rsid w:val="00D3670D"/>
    <w:rsid w:val="00D369C5"/>
    <w:rsid w:val="00D376A3"/>
    <w:rsid w:val="00D4495F"/>
    <w:rsid w:val="00D479BC"/>
    <w:rsid w:val="00D47E5B"/>
    <w:rsid w:val="00D512AD"/>
    <w:rsid w:val="00D55C52"/>
    <w:rsid w:val="00D569DB"/>
    <w:rsid w:val="00D56EEA"/>
    <w:rsid w:val="00D576CB"/>
    <w:rsid w:val="00D63B24"/>
    <w:rsid w:val="00D6703D"/>
    <w:rsid w:val="00D7046A"/>
    <w:rsid w:val="00D73373"/>
    <w:rsid w:val="00D741EA"/>
    <w:rsid w:val="00D74E1B"/>
    <w:rsid w:val="00D76B50"/>
    <w:rsid w:val="00D80189"/>
    <w:rsid w:val="00D808BD"/>
    <w:rsid w:val="00D82013"/>
    <w:rsid w:val="00D85B9E"/>
    <w:rsid w:val="00D86819"/>
    <w:rsid w:val="00D909B7"/>
    <w:rsid w:val="00D95579"/>
    <w:rsid w:val="00D97F8E"/>
    <w:rsid w:val="00DA395D"/>
    <w:rsid w:val="00DA63CE"/>
    <w:rsid w:val="00DB1A9D"/>
    <w:rsid w:val="00DB47A6"/>
    <w:rsid w:val="00DB638A"/>
    <w:rsid w:val="00DB740A"/>
    <w:rsid w:val="00DC7AA4"/>
    <w:rsid w:val="00DD29B6"/>
    <w:rsid w:val="00DD393D"/>
    <w:rsid w:val="00DD4AD6"/>
    <w:rsid w:val="00DE07C5"/>
    <w:rsid w:val="00DE15F1"/>
    <w:rsid w:val="00DE2152"/>
    <w:rsid w:val="00DE33BC"/>
    <w:rsid w:val="00DE53C0"/>
    <w:rsid w:val="00DE565E"/>
    <w:rsid w:val="00DF1007"/>
    <w:rsid w:val="00DF1ADF"/>
    <w:rsid w:val="00DF3215"/>
    <w:rsid w:val="00DF404F"/>
    <w:rsid w:val="00DF5C33"/>
    <w:rsid w:val="00E00470"/>
    <w:rsid w:val="00E01020"/>
    <w:rsid w:val="00E02898"/>
    <w:rsid w:val="00E04EE9"/>
    <w:rsid w:val="00E078FD"/>
    <w:rsid w:val="00E07BE4"/>
    <w:rsid w:val="00E1117F"/>
    <w:rsid w:val="00E12275"/>
    <w:rsid w:val="00E14ACD"/>
    <w:rsid w:val="00E1642E"/>
    <w:rsid w:val="00E23707"/>
    <w:rsid w:val="00E23841"/>
    <w:rsid w:val="00E2434D"/>
    <w:rsid w:val="00E24DC4"/>
    <w:rsid w:val="00E25DE7"/>
    <w:rsid w:val="00E31542"/>
    <w:rsid w:val="00E33FDF"/>
    <w:rsid w:val="00E36FBE"/>
    <w:rsid w:val="00E37877"/>
    <w:rsid w:val="00E41D36"/>
    <w:rsid w:val="00E44540"/>
    <w:rsid w:val="00E45B31"/>
    <w:rsid w:val="00E46853"/>
    <w:rsid w:val="00E52329"/>
    <w:rsid w:val="00E52C9F"/>
    <w:rsid w:val="00E540DF"/>
    <w:rsid w:val="00E54AF0"/>
    <w:rsid w:val="00E63F0D"/>
    <w:rsid w:val="00E666A7"/>
    <w:rsid w:val="00E6794A"/>
    <w:rsid w:val="00E73103"/>
    <w:rsid w:val="00E73429"/>
    <w:rsid w:val="00E75447"/>
    <w:rsid w:val="00E76874"/>
    <w:rsid w:val="00E779C1"/>
    <w:rsid w:val="00E80BCB"/>
    <w:rsid w:val="00E83708"/>
    <w:rsid w:val="00E83F20"/>
    <w:rsid w:val="00E842B8"/>
    <w:rsid w:val="00E879E7"/>
    <w:rsid w:val="00E908B6"/>
    <w:rsid w:val="00E91A52"/>
    <w:rsid w:val="00EA2AEF"/>
    <w:rsid w:val="00EA3CD1"/>
    <w:rsid w:val="00EA4DA4"/>
    <w:rsid w:val="00EB161B"/>
    <w:rsid w:val="00EB1EB2"/>
    <w:rsid w:val="00EB7ECD"/>
    <w:rsid w:val="00EC3E09"/>
    <w:rsid w:val="00EC6E9B"/>
    <w:rsid w:val="00ED5F46"/>
    <w:rsid w:val="00ED663E"/>
    <w:rsid w:val="00EE0C24"/>
    <w:rsid w:val="00EE30F5"/>
    <w:rsid w:val="00EE4D8E"/>
    <w:rsid w:val="00EE56F7"/>
    <w:rsid w:val="00EE59DF"/>
    <w:rsid w:val="00EF0D5E"/>
    <w:rsid w:val="00EF1B5A"/>
    <w:rsid w:val="00EF6B4C"/>
    <w:rsid w:val="00EF6F49"/>
    <w:rsid w:val="00EF7729"/>
    <w:rsid w:val="00F06CE5"/>
    <w:rsid w:val="00F1000B"/>
    <w:rsid w:val="00F12A76"/>
    <w:rsid w:val="00F13621"/>
    <w:rsid w:val="00F14D4B"/>
    <w:rsid w:val="00F153A4"/>
    <w:rsid w:val="00F155DD"/>
    <w:rsid w:val="00F15B47"/>
    <w:rsid w:val="00F164A1"/>
    <w:rsid w:val="00F21194"/>
    <w:rsid w:val="00F23226"/>
    <w:rsid w:val="00F25CC4"/>
    <w:rsid w:val="00F3298D"/>
    <w:rsid w:val="00F40FB5"/>
    <w:rsid w:val="00F41EF8"/>
    <w:rsid w:val="00F42508"/>
    <w:rsid w:val="00F435B2"/>
    <w:rsid w:val="00F43ACD"/>
    <w:rsid w:val="00F51FCE"/>
    <w:rsid w:val="00F52BD5"/>
    <w:rsid w:val="00F54A24"/>
    <w:rsid w:val="00F57C64"/>
    <w:rsid w:val="00F60B3E"/>
    <w:rsid w:val="00F65616"/>
    <w:rsid w:val="00F6755B"/>
    <w:rsid w:val="00F67ED4"/>
    <w:rsid w:val="00F708B1"/>
    <w:rsid w:val="00F72405"/>
    <w:rsid w:val="00F739CA"/>
    <w:rsid w:val="00F83A57"/>
    <w:rsid w:val="00F84262"/>
    <w:rsid w:val="00F93C3C"/>
    <w:rsid w:val="00F9415F"/>
    <w:rsid w:val="00F941E8"/>
    <w:rsid w:val="00F95D42"/>
    <w:rsid w:val="00F972E5"/>
    <w:rsid w:val="00FA233D"/>
    <w:rsid w:val="00FA369A"/>
    <w:rsid w:val="00FA4195"/>
    <w:rsid w:val="00FA43DC"/>
    <w:rsid w:val="00FA4C9E"/>
    <w:rsid w:val="00FA4EA8"/>
    <w:rsid w:val="00FA7EDA"/>
    <w:rsid w:val="00FA7FB3"/>
    <w:rsid w:val="00FB11D1"/>
    <w:rsid w:val="00FC111A"/>
    <w:rsid w:val="00FC1B65"/>
    <w:rsid w:val="00FC44C2"/>
    <w:rsid w:val="00FC686A"/>
    <w:rsid w:val="00FD328E"/>
    <w:rsid w:val="00FD3FC5"/>
    <w:rsid w:val="00FD478C"/>
    <w:rsid w:val="00FD4A0B"/>
    <w:rsid w:val="00FD6824"/>
    <w:rsid w:val="00FD7A2F"/>
    <w:rsid w:val="00FE0CC5"/>
    <w:rsid w:val="00FE1F21"/>
    <w:rsid w:val="00FE23ED"/>
    <w:rsid w:val="00FE50F3"/>
    <w:rsid w:val="00FE5CF4"/>
    <w:rsid w:val="00FF1E90"/>
    <w:rsid w:val="00FF216B"/>
    <w:rsid w:val="00FF2FC7"/>
    <w:rsid w:val="00FF55AA"/>
    <w:rsid w:val="00FF5696"/>
    <w:rsid w:val="00FF6032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AA7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106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3670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3670D"/>
    <w:pPr>
      <w:spacing w:after="100" w:line="259" w:lineRule="auto"/>
      <w:ind w:left="220" w:firstLine="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3670D"/>
    <w:pPr>
      <w:spacing w:after="100" w:line="259" w:lineRule="auto"/>
      <w:ind w:firstLine="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3670D"/>
    <w:pPr>
      <w:spacing w:after="100" w:line="259" w:lineRule="auto"/>
      <w:ind w:left="440" w:firstLine="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9E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ole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DD2BA7E3AD43D6A29750C6EA45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D5FB2-666F-47E1-9216-2C28D908C7A5}"/>
      </w:docPartPr>
      <w:docPartBody>
        <w:p w:rsidR="00806106" w:rsidRDefault="00806106">
          <w:pPr>
            <w:pStyle w:val="F5DD2BA7E3AD43D6A29750C6EA45B6FB"/>
          </w:pPr>
          <w:r w:rsidRPr="576062CF">
            <w:t>Abstract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06"/>
    <w:rsid w:val="00062AE3"/>
    <w:rsid w:val="00531432"/>
    <w:rsid w:val="00580EB8"/>
    <w:rsid w:val="00806106"/>
    <w:rsid w:val="00CA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D2BA7E3AD43D6A29750C6EA45B6FB">
    <w:name w:val="F5DD2BA7E3AD43D6A29750C6EA45B6FB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ECC5376ED74498B595A74E3F3348D" ma:contentTypeVersion="0" ma:contentTypeDescription="Create a new document." ma:contentTypeScope="" ma:versionID="11766117c448a02fb9e11bed6fab4f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850746bbf832dd2a3c876fb66be0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AF9193-FBCE-4368-A8F0-C334A37743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5FC71B-7C8D-4C48-A05C-34AECAE1A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0</TotalTime>
  <Pages>6</Pages>
  <Words>426</Words>
  <Characters>2649</Characters>
  <Application>Microsoft Office Word</Application>
  <DocSecurity>0</DocSecurity>
  <Lines>91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2023-09-01T14:50:00Z</dcterms:created>
  <dcterms:modified xsi:type="dcterms:W3CDTF">2023-10-08T17:54:00Z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0x0101005B2ECC5376ED74498B595A74E3F3348D</vt:lpwstr>
  </property>
  <property fmtid="{D5CDD505-2E9C-101B-9397-08002B2CF9AE}" pid="3" name="GrammarlyDocumentId">
    <vt:lpwstr>5b07a38e-3829-4900-b30e-6789a4ba6727</vt:lpwstr>
  </property>
</Properties>
</file>